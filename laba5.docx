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A404" w14:textId="535688BB" w:rsidR="00623056" w:rsidRDefault="00623056" w:rsidP="00737E5B">
      <w:pPr>
        <w:pStyle w:val="3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0F745AB1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E5F26">
                              <w:t>Цыбко В. Д.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311AEB62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 xml:space="preserve"> Лапшин</w:t>
                            </w:r>
                            <w:r w:rsidR="009E5F26">
                              <w:t xml:space="preserve"> В.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D360616" w14:textId="77777777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0F745AB1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9E5F26">
                        <w:t>Цыбко В. Д.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311AEB62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 xml:space="preserve"> Лапшин</w:t>
                      </w:r>
                      <w:r w:rsidR="009E5F26">
                        <w:t xml:space="preserve"> В. С.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F25B6D" w:rsidRPr="003B0423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 w:rsidR="003B0423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427D7545" w14:textId="3C7FA0C1" w:rsidR="00F25B6D" w:rsidRPr="003B0423" w:rsidRDefault="00F25B6D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 w:rsidR="003B0423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43345FE2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4478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1166BFAC" w:rsidR="00340E0A" w:rsidRPr="00C26556" w:rsidRDefault="00BA29AF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</w:t>
                            </w:r>
                            <w:r w:rsidR="001D4997">
                              <w:t>5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5D4B61AC" w:rsidR="00D02C31" w:rsidRDefault="009853BB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1470E8" w:rsidRPr="001470E8">
                              <w:rPr>
                                <w:b/>
                                <w:bCs/>
                              </w:rPr>
                              <w:t xml:space="preserve">РАЗРАБОТКА ПРИЛОЖЕНИЙ НА С++ </w:t>
                            </w:r>
                            <w:r w:rsidR="001470E8">
                              <w:rPr>
                                <w:b/>
                                <w:bCs/>
                              </w:rPr>
                              <w:br/>
                            </w:r>
                            <w:r w:rsidR="004F5A86">
                              <w:rPr>
                                <w:b/>
                                <w:bCs/>
                              </w:rPr>
                              <w:t>С ГРАФИЧЕСКИМ ИНТЕРФЕЙСОМ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43B5213D" w14:textId="5A7A6F09" w:rsidR="002709BC" w:rsidRPr="002709BC" w:rsidRDefault="002709BC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 w:rsidRPr="002709BC">
                              <w:t xml:space="preserve">Вариант </w:t>
                            </w:r>
                            <w:r w:rsidR="001470E8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9" type="#_x0000_t202" style="position:absolute;left:0;text-align:left;margin-left:415pt;margin-top:317.7pt;width:466.2pt;height:11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" fillcolor="white [3201]" stroked="f" strokeweight=".5pt">
                <v:textbox>
                  <w:txbxContent>
                    <w:p w14:paraId="670135F8" w14:textId="1166BFAC" w:rsidR="00340E0A" w:rsidRPr="00C26556" w:rsidRDefault="00BA29AF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</w:t>
                      </w:r>
                      <w:r w:rsidR="001D4997">
                        <w:t>5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5D4B61AC" w:rsidR="00D02C31" w:rsidRDefault="009853BB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1470E8" w:rsidRPr="001470E8">
                        <w:rPr>
                          <w:b/>
                          <w:bCs/>
                        </w:rPr>
                        <w:t xml:space="preserve">РАЗРАБОТКА ПРИЛОЖЕНИЙ НА С++ </w:t>
                      </w:r>
                      <w:r w:rsidR="001470E8">
                        <w:rPr>
                          <w:b/>
                          <w:bCs/>
                        </w:rPr>
                        <w:br/>
                      </w:r>
                      <w:r w:rsidR="004F5A86">
                        <w:rPr>
                          <w:b/>
                          <w:bCs/>
                        </w:rPr>
                        <w:t>С ГРАФИЧЕСКИМ ИНТЕРФЕЙСОМ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43B5213D" w14:textId="5A7A6F09" w:rsidR="002709BC" w:rsidRPr="002709BC" w:rsidRDefault="002709BC" w:rsidP="002709BC">
                      <w:pPr>
                        <w:spacing w:before="140" w:line="240" w:lineRule="auto"/>
                        <w:ind w:firstLine="0"/>
                        <w:jc w:val="center"/>
                      </w:pPr>
                      <w:r w:rsidRPr="002709BC">
                        <w:t xml:space="preserve">Вариант </w:t>
                      </w:r>
                      <w:r w:rsidR="001470E8"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0" w:name="_Toc163242316"/>
      <w:r>
        <w:lastRenderedPageBreak/>
        <w:t>Содержание</w:t>
      </w:r>
      <w:bookmarkEnd w:id="0"/>
    </w:p>
    <w:p w14:paraId="7B4DD588" w14:textId="5CA38072" w:rsidR="005E3E5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5E3E53">
        <w:rPr>
          <w:noProof/>
        </w:rPr>
        <w:t>Содержание</w:t>
      </w:r>
      <w:r w:rsidR="005E3E53">
        <w:rPr>
          <w:noProof/>
        </w:rPr>
        <w:tab/>
      </w:r>
      <w:r w:rsidR="005E3E53">
        <w:rPr>
          <w:noProof/>
        </w:rPr>
        <w:fldChar w:fldCharType="begin"/>
      </w:r>
      <w:r w:rsidR="005E3E53">
        <w:rPr>
          <w:noProof/>
        </w:rPr>
        <w:instrText xml:space="preserve"> PAGEREF _Toc163242316 \h </w:instrText>
      </w:r>
      <w:r w:rsidR="005E3E53">
        <w:rPr>
          <w:noProof/>
        </w:rPr>
      </w:r>
      <w:r w:rsidR="005E3E53">
        <w:rPr>
          <w:noProof/>
        </w:rPr>
        <w:fldChar w:fldCharType="separate"/>
      </w:r>
      <w:r w:rsidR="005E3E53">
        <w:rPr>
          <w:noProof/>
        </w:rPr>
        <w:t>2</w:t>
      </w:r>
      <w:r w:rsidR="005E3E53">
        <w:rPr>
          <w:noProof/>
        </w:rPr>
        <w:fldChar w:fldCharType="end"/>
      </w:r>
    </w:p>
    <w:p w14:paraId="7405B951" w14:textId="38412D21" w:rsidR="005E3E53" w:rsidRDefault="005E3E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A33C75" w14:textId="73EB2C48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531ADE" w14:textId="07CFB0A9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3A5944" w14:textId="5B625424" w:rsidR="005E3E53" w:rsidRDefault="005E3E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7F5C66" w14:textId="34C6DD4A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08859A" w14:textId="7F42E187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FA48E6" w14:textId="57B2870F" w:rsidR="005E3E53" w:rsidRDefault="005E3E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20DD56" w14:textId="239B8B84" w:rsidR="00BF1E80" w:rsidRPr="00BF44CF" w:rsidRDefault="00000000" w:rsidP="00BF1E80">
      <w:r>
        <w:rPr>
          <w:b/>
          <w:bCs/>
          <w:noProof/>
        </w:rPr>
        <w:fldChar w:fldCharType="end"/>
      </w:r>
    </w:p>
    <w:p w14:paraId="21D80FAD" w14:textId="77777777" w:rsidR="007A6A51" w:rsidRPr="00BF44CF" w:rsidRDefault="007A6A51">
      <w:pPr>
        <w:spacing w:after="160" w:line="259" w:lineRule="auto"/>
        <w:ind w:firstLine="0"/>
      </w:pPr>
      <w:r w:rsidRPr="00BF44CF">
        <w:br w:type="page"/>
      </w:r>
    </w:p>
    <w:p w14:paraId="78DE14BE" w14:textId="75C36FBB" w:rsidR="007A6A51" w:rsidRDefault="005B418F" w:rsidP="005B418F">
      <w:pPr>
        <w:pStyle w:val="1"/>
      </w:pPr>
      <w:bookmarkStart w:id="1" w:name="_Toc163242317"/>
      <w:r>
        <w:lastRenderedPageBreak/>
        <w:t>Техническое задание</w:t>
      </w:r>
      <w:bookmarkEnd w:id="1"/>
    </w:p>
    <w:p w14:paraId="6F0DEA7C" w14:textId="3479213D" w:rsidR="00D414E3" w:rsidRDefault="005B418F" w:rsidP="00D414E3">
      <w:pPr>
        <w:pStyle w:val="2"/>
      </w:pPr>
      <w:bookmarkStart w:id="2" w:name="_Toc163242318"/>
      <w:r>
        <w:t>Цель задания</w:t>
      </w:r>
      <w:bookmarkEnd w:id="2"/>
    </w:p>
    <w:p w14:paraId="44E2BE14" w14:textId="28E44D7F" w:rsidR="002709BC" w:rsidRPr="001470E8" w:rsidRDefault="001470E8" w:rsidP="00FD7A1F">
      <w:r>
        <w:t xml:space="preserve">Цель задания: </w:t>
      </w:r>
      <w:r w:rsidR="004F5A86">
        <w:t xml:space="preserve">разработать приложение с графическим интерфейсом для </w:t>
      </w:r>
      <w:r w:rsidR="004F5A86">
        <w:rPr>
          <w:lang w:val="en-US"/>
        </w:rPr>
        <w:t>Windows</w:t>
      </w:r>
      <w:r w:rsidR="004F5A86">
        <w:t xml:space="preserve">, используя библиотеку </w:t>
      </w:r>
      <w:r w:rsidR="004F5A86" w:rsidRPr="00346B9C">
        <w:t>.</w:t>
      </w:r>
      <w:r w:rsidR="004F5A86">
        <w:rPr>
          <w:lang w:val="en-US"/>
        </w:rPr>
        <w:t>NET</w:t>
      </w:r>
      <w:r w:rsidRPr="001470E8">
        <w:t xml:space="preserve"> </w:t>
      </w:r>
      <w:r>
        <w:t>(</w:t>
      </w:r>
      <w:r>
        <w:rPr>
          <w:lang w:val="en-US"/>
        </w:rPr>
        <w:t>CLI</w:t>
      </w:r>
      <w:r w:rsidRPr="001470E8">
        <w:t>-</w:t>
      </w:r>
      <w:r>
        <w:t>приложение).</w:t>
      </w:r>
    </w:p>
    <w:p w14:paraId="2CAEC5DD" w14:textId="06E1448A" w:rsidR="005B418F" w:rsidRDefault="005B418F" w:rsidP="005B418F">
      <w:pPr>
        <w:pStyle w:val="2"/>
      </w:pPr>
      <w:bookmarkStart w:id="3" w:name="_Toc163242319"/>
      <w:r>
        <w:t>Задача</w:t>
      </w:r>
      <w:bookmarkEnd w:id="3"/>
    </w:p>
    <w:p w14:paraId="06E19F9C" w14:textId="50F80158" w:rsidR="001470E8" w:rsidRPr="001470E8" w:rsidRDefault="001470E8" w:rsidP="001470E8">
      <w:r>
        <w:t>Задачи лабораторной работы:</w:t>
      </w:r>
    </w:p>
    <w:p w14:paraId="6D22CF32" w14:textId="2A0765DC" w:rsidR="00BA363B" w:rsidRPr="004F5A86" w:rsidRDefault="004F5A86" w:rsidP="004F5A86">
      <w:pPr>
        <w:pStyle w:val="ad"/>
        <w:numPr>
          <w:ilvl w:val="0"/>
          <w:numId w:val="27"/>
        </w:numPr>
        <w:ind w:left="0" w:firstLine="0"/>
      </w:pPr>
      <w:r>
        <w:t xml:space="preserve">Создать проект </w:t>
      </w:r>
      <w:r>
        <w:rPr>
          <w:lang w:val="en-US"/>
        </w:rPr>
        <w:t>WinForms</w:t>
      </w:r>
      <w:r w:rsidRPr="004F5A86">
        <w:t xml:space="preserve"> </w:t>
      </w:r>
      <w:r>
        <w:t xml:space="preserve">в среде </w:t>
      </w:r>
      <w:r>
        <w:rPr>
          <w:lang w:val="en-US"/>
        </w:rPr>
        <w:t>Visual</w:t>
      </w:r>
      <w:r w:rsidRPr="004F5A86">
        <w:t xml:space="preserve"> </w:t>
      </w:r>
      <w:r>
        <w:rPr>
          <w:lang w:val="en-US"/>
        </w:rPr>
        <w:t>Studio</w:t>
      </w:r>
      <w:r>
        <w:t>;</w:t>
      </w:r>
    </w:p>
    <w:p w14:paraId="7C77FCAC" w14:textId="1EB77B9B" w:rsidR="004F5A86" w:rsidRDefault="004F5A86" w:rsidP="004F5A86">
      <w:pPr>
        <w:pStyle w:val="ad"/>
        <w:numPr>
          <w:ilvl w:val="0"/>
          <w:numId w:val="27"/>
        </w:numPr>
        <w:ind w:left="0" w:firstLine="0"/>
      </w:pPr>
      <w:r>
        <w:t>Включить класс, разработанный в лабораторной работе №4, в созданный проект;</w:t>
      </w:r>
    </w:p>
    <w:p w14:paraId="14FE3724" w14:textId="27ABDC65" w:rsidR="004F5A86" w:rsidRDefault="004F5A86" w:rsidP="004F5A86">
      <w:pPr>
        <w:pStyle w:val="ad"/>
        <w:numPr>
          <w:ilvl w:val="0"/>
          <w:numId w:val="27"/>
        </w:numPr>
        <w:ind w:left="0" w:firstLine="0"/>
      </w:pPr>
      <w:r>
        <w:t>Разработать форму ввода данных, контроля введенной информации и вывода информации на экран. Функции работы с информацией взять из подключенного класса;</w:t>
      </w:r>
    </w:p>
    <w:p w14:paraId="52715EC4" w14:textId="5815B3E2" w:rsidR="004F5A86" w:rsidRPr="003366B1" w:rsidRDefault="004F5A86" w:rsidP="004F5A86">
      <w:pPr>
        <w:pStyle w:val="ad"/>
        <w:numPr>
          <w:ilvl w:val="0"/>
          <w:numId w:val="27"/>
        </w:numPr>
        <w:ind w:left="0" w:firstLine="0"/>
      </w:pPr>
      <w:r>
        <w:t>Отладить приложение.</w:t>
      </w:r>
    </w:p>
    <w:p w14:paraId="4210A121" w14:textId="57C9EE02" w:rsidR="002709BC" w:rsidRPr="002709BC" w:rsidRDefault="005B418F" w:rsidP="00C26556">
      <w:pPr>
        <w:pStyle w:val="1"/>
      </w:pPr>
      <w:bookmarkStart w:id="4" w:name="_Toc163242320"/>
      <w:r>
        <w:lastRenderedPageBreak/>
        <w:t>Ход работы</w:t>
      </w:r>
      <w:bookmarkEnd w:id="4"/>
    </w:p>
    <w:p w14:paraId="63679DE8" w14:textId="77BBEE36" w:rsidR="00EB1F58" w:rsidRDefault="00EB1F58" w:rsidP="00EB1F58">
      <w:pPr>
        <w:pStyle w:val="2"/>
      </w:pPr>
      <w:bookmarkStart w:id="5" w:name="_Toc163242321"/>
      <w:r>
        <w:t>Написание программы</w:t>
      </w:r>
      <w:bookmarkEnd w:id="5"/>
    </w:p>
    <w:p w14:paraId="42279F52" w14:textId="4A0B8242" w:rsidR="00F02D1F" w:rsidRDefault="004F5A86" w:rsidP="003366B1">
      <w:r>
        <w:t xml:space="preserve">Для создания </w:t>
      </w:r>
      <w:r>
        <w:rPr>
          <w:lang w:val="en-US"/>
        </w:rPr>
        <w:t>WinForms</w:t>
      </w:r>
      <w:r w:rsidRPr="004F5A86">
        <w:t xml:space="preserve"> </w:t>
      </w:r>
      <w:r>
        <w:t xml:space="preserve">приложения я воспользовался шаблоном </w:t>
      </w:r>
      <w:r>
        <w:rPr>
          <w:lang w:val="en-US"/>
        </w:rPr>
        <w:t>CLR</w:t>
      </w:r>
      <w:r w:rsidRPr="004F5A86">
        <w:t xml:space="preserve">. </w:t>
      </w:r>
      <w:r>
        <w:t xml:space="preserve">Для этого я создал пустое приложение через «Решение проекта» - «Создать элемент» - «Среда </w:t>
      </w:r>
      <w:r>
        <w:rPr>
          <w:lang w:val="en-US"/>
        </w:rPr>
        <w:t>CLR</w:t>
      </w:r>
      <w:r>
        <w:t>»</w:t>
      </w:r>
      <w:r w:rsidRPr="004F5A86">
        <w:t xml:space="preserve"> - </w:t>
      </w:r>
      <w:r>
        <w:t xml:space="preserve">«Форма </w:t>
      </w:r>
      <w:r>
        <w:rPr>
          <w:lang w:val="en-US"/>
        </w:rPr>
        <w:t>WinForms</w:t>
      </w:r>
      <w:r>
        <w:t>».</w:t>
      </w:r>
    </w:p>
    <w:p w14:paraId="2BC0E13B" w14:textId="6F587D65" w:rsidR="004F5A86" w:rsidRDefault="004F5A86" w:rsidP="003366B1">
      <w:r>
        <w:t xml:space="preserve">Далее через конструктор </w:t>
      </w:r>
      <w:r>
        <w:rPr>
          <w:lang w:val="en-US"/>
        </w:rPr>
        <w:t>VS</w:t>
      </w:r>
      <w:r>
        <w:t xml:space="preserve"> я добавил приложению кнопки </w:t>
      </w:r>
      <w:r>
        <w:rPr>
          <w:lang w:val="en-US"/>
        </w:rPr>
        <w:t>Button</w:t>
      </w:r>
      <w:r>
        <w:t xml:space="preserve">, список </w:t>
      </w:r>
      <w:r>
        <w:rPr>
          <w:lang w:val="en-US"/>
        </w:rPr>
        <w:t>ListView</w:t>
      </w:r>
      <w:r w:rsidRPr="004F5A86">
        <w:t xml:space="preserve"> </w:t>
      </w:r>
      <w:r>
        <w:t xml:space="preserve">и текстовые поля </w:t>
      </w:r>
      <w:r>
        <w:rPr>
          <w:lang w:val="en-US"/>
        </w:rPr>
        <w:t>TextBox</w:t>
      </w:r>
      <w:r>
        <w:t xml:space="preserve">. </w:t>
      </w:r>
      <w:r>
        <w:rPr>
          <w:lang w:val="en-US"/>
        </w:rPr>
        <w:t>Visual</w:t>
      </w:r>
      <w:r w:rsidRPr="004F5A86">
        <w:t xml:space="preserve"> </w:t>
      </w:r>
      <w:r>
        <w:rPr>
          <w:lang w:val="en-US"/>
        </w:rPr>
        <w:t>Studio</w:t>
      </w:r>
      <w:r w:rsidRPr="004F5A86">
        <w:t xml:space="preserve"> </w:t>
      </w:r>
      <w:r>
        <w:t xml:space="preserve">автоматически собрал необходимый код в </w:t>
      </w:r>
      <w:r>
        <w:rPr>
          <w:lang w:val="en-US"/>
        </w:rPr>
        <w:t>MyForm</w:t>
      </w:r>
      <w:r w:rsidRPr="004F5A86">
        <w:t>.</w:t>
      </w:r>
      <w:r>
        <w:rPr>
          <w:lang w:val="en-US"/>
        </w:rPr>
        <w:t>h</w:t>
      </w:r>
      <w:r>
        <w:t>, с которым можно работать далее.</w:t>
      </w:r>
    </w:p>
    <w:p w14:paraId="250E63C0" w14:textId="49EA34C2" w:rsidR="004F5A86" w:rsidRDefault="004F5A86" w:rsidP="003366B1">
      <w:r>
        <w:t xml:space="preserve">Затем я добавил логику элементам </w:t>
      </w:r>
      <w:r w:rsidR="008D7C36">
        <w:t xml:space="preserve">интерфейса. Для этого я создал файл </w:t>
      </w:r>
      <w:r w:rsidR="008D7C36">
        <w:rPr>
          <w:lang w:val="en-US"/>
        </w:rPr>
        <w:t>MyFormFunc</w:t>
      </w:r>
      <w:r w:rsidR="008D7C36" w:rsidRPr="008D7C36">
        <w:t>.</w:t>
      </w:r>
      <w:r w:rsidR="008D7C36">
        <w:rPr>
          <w:lang w:val="en-US"/>
        </w:rPr>
        <w:t>cpp</w:t>
      </w:r>
      <w:r w:rsidR="008D7C36">
        <w:t>, и в нем сделал определения всех функций-триггеров.</w:t>
      </w:r>
    </w:p>
    <w:p w14:paraId="70B9588D" w14:textId="31BDCADD" w:rsidR="008D7C36" w:rsidRDefault="008D7C36" w:rsidP="003366B1">
      <w:r>
        <w:t>Логика программы следующая:</w:t>
      </w:r>
    </w:p>
    <w:p w14:paraId="451559C1" w14:textId="29E87073" w:rsidR="008D7C36" w:rsidRDefault="008D7C36" w:rsidP="001A70BE">
      <w:pPr>
        <w:pStyle w:val="ad"/>
        <w:keepLines/>
        <w:numPr>
          <w:ilvl w:val="0"/>
          <w:numId w:val="28"/>
        </w:numPr>
        <w:ind w:left="0" w:firstLine="0"/>
      </w:pPr>
      <w:r>
        <w:t>После запуска приложения пользователь должен выбрать категорию данных: книги, дисциплины, связи. Далее пользователь может делать следующее:</w:t>
      </w:r>
    </w:p>
    <w:p w14:paraId="7ABCB9F8" w14:textId="59CE8BE9" w:rsidR="008D7C36" w:rsidRDefault="008D7C36" w:rsidP="001A70BE">
      <w:pPr>
        <w:pStyle w:val="ad"/>
        <w:keepLines/>
        <w:numPr>
          <w:ilvl w:val="0"/>
          <w:numId w:val="28"/>
        </w:numPr>
        <w:ind w:left="0" w:firstLine="0"/>
      </w:pPr>
      <w:r>
        <w:t>Пользователь может найти информацию. Для этого, в текстовое поле под кнопками выбора категорию он вводит искомую информацию. После нажатия кнопки «Поиск»</w:t>
      </w:r>
      <w:r w:rsidR="001A70BE" w:rsidRPr="001A70BE">
        <w:t xml:space="preserve"> </w:t>
      </w:r>
      <w:r w:rsidR="001A70BE">
        <w:t>программа ищет в списке совпадения, и в списке отображает найденное. Поиск происходит по всем полям данной категории.</w:t>
      </w:r>
    </w:p>
    <w:p w14:paraId="4684276B" w14:textId="0D930221" w:rsidR="001A70BE" w:rsidRDefault="001A70BE" w:rsidP="001A70BE">
      <w:pPr>
        <w:pStyle w:val="ad"/>
        <w:keepLines/>
        <w:numPr>
          <w:ilvl w:val="1"/>
          <w:numId w:val="28"/>
        </w:numPr>
        <w:ind w:left="0" w:firstLine="0"/>
      </w:pPr>
      <w:r>
        <w:t xml:space="preserve">При первом нажатии кнопки «Поиск» происходит чтение файлов данных. Если какой-то из файлов не может быть прочтен, пользователю в </w:t>
      </w:r>
      <w:r>
        <w:rPr>
          <w:lang w:val="en-US"/>
        </w:rPr>
        <w:t>MessageBox</w:t>
      </w:r>
      <w:r w:rsidRPr="001A70BE">
        <w:t xml:space="preserve"> </w:t>
      </w:r>
      <w:r>
        <w:t>высветится ошибка, что отсутствует(ют) файлы, и программа автоматически закроется.</w:t>
      </w:r>
    </w:p>
    <w:p w14:paraId="75D5F4E0" w14:textId="61F3A3E1" w:rsidR="001A70BE" w:rsidRDefault="001A70BE" w:rsidP="001A70BE">
      <w:pPr>
        <w:pStyle w:val="ad"/>
        <w:keepLines/>
        <w:numPr>
          <w:ilvl w:val="0"/>
          <w:numId w:val="28"/>
        </w:numPr>
        <w:ind w:left="0" w:firstLine="0"/>
      </w:pPr>
      <w:r>
        <w:t>Пользователь может добавить запись в список. Для этого он выбирает категорию, вписывает данные в текстовые поля справа, и нажимает кнопку «Добавить». Если не все требуемые поля будут заполнены, пользователь будет предупрежден об этом.</w:t>
      </w:r>
    </w:p>
    <w:p w14:paraId="4B2F90AD" w14:textId="361F084E" w:rsidR="001A70BE" w:rsidRDefault="001A70BE" w:rsidP="001A70BE">
      <w:pPr>
        <w:pStyle w:val="ad"/>
        <w:keepLines/>
        <w:numPr>
          <w:ilvl w:val="0"/>
          <w:numId w:val="28"/>
        </w:numPr>
        <w:ind w:left="0" w:firstLine="0"/>
      </w:pPr>
      <w:r>
        <w:lastRenderedPageBreak/>
        <w:t>Пользователь может удалить данные из списка. Для этого, после совершения поиска (пункт 2) пользователь выбирает в списке записи для удаления (кликает на левую колонку с нужной(ыми) записью(ями)), и нажимает кнопку «Удалить»</w:t>
      </w:r>
    </w:p>
    <w:p w14:paraId="32D3F613" w14:textId="648240D0" w:rsidR="001A70BE" w:rsidRDefault="001A70BE" w:rsidP="001A70BE">
      <w:pPr>
        <w:pStyle w:val="ad"/>
        <w:keepLines/>
        <w:numPr>
          <w:ilvl w:val="1"/>
          <w:numId w:val="28"/>
        </w:numPr>
        <w:ind w:left="0" w:firstLine="0"/>
      </w:pPr>
      <w:r>
        <w:t>Если пользователь удаляет книгу/дисциплину, автоматически будут удалены и записи связей, которые содержат удаленные элементы. Пользователю не потребуется удалять вручную разорванные связи.</w:t>
      </w:r>
    </w:p>
    <w:p w14:paraId="5A0847CD" w14:textId="452A22EF" w:rsidR="001A70BE" w:rsidRDefault="001A70BE" w:rsidP="001A70BE">
      <w:pPr>
        <w:pStyle w:val="ad"/>
        <w:keepLines/>
        <w:numPr>
          <w:ilvl w:val="0"/>
          <w:numId w:val="28"/>
        </w:numPr>
        <w:ind w:left="0" w:firstLine="0"/>
      </w:pPr>
      <w:r>
        <w:t>После завершения работы пользователь закрывает программу. В деструкторе приложения выполняется функция обновления текстовых файлов новыми данными.</w:t>
      </w:r>
    </w:p>
    <w:p w14:paraId="3FB1DF3C" w14:textId="79A61B91" w:rsidR="00173372" w:rsidRDefault="00173372" w:rsidP="00173372">
      <w:pPr>
        <w:pStyle w:val="2"/>
      </w:pPr>
      <w:bookmarkStart w:id="6" w:name="_Toc163242322"/>
      <w:r>
        <w:lastRenderedPageBreak/>
        <w:t>Пример работы программы</w:t>
      </w:r>
      <w:bookmarkEnd w:id="6"/>
    </w:p>
    <w:p w14:paraId="5B072156" w14:textId="04BC382C" w:rsidR="007B5CCC" w:rsidRDefault="007B5CCC" w:rsidP="00935130">
      <w:pPr>
        <w:keepNext/>
        <w:ind w:firstLine="0"/>
        <w:jc w:val="center"/>
      </w:pPr>
    </w:p>
    <w:p w14:paraId="745B406B" w14:textId="35D717B3" w:rsidR="00D01210" w:rsidRDefault="00BF44CF" w:rsidP="00935130">
      <w:pPr>
        <w:keepNext/>
        <w:ind w:firstLine="0"/>
        <w:jc w:val="center"/>
        <w:rPr>
          <w:lang w:val="en-US"/>
        </w:rPr>
      </w:pPr>
      <w:r w:rsidRPr="00BF44CF">
        <w:rPr>
          <w:noProof/>
        </w:rPr>
        <w:drawing>
          <wp:inline distT="0" distB="0" distL="0" distR="0" wp14:anchorId="17B4EEEB" wp14:editId="1612AAA7">
            <wp:extent cx="5295900" cy="3026956"/>
            <wp:effectExtent l="0" t="0" r="0" b="2540"/>
            <wp:docPr id="51047932" name="Рисунок 1" descr="Изображение выглядит как текст, снимок экрана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7932" name="Рисунок 1" descr="Изображение выглядит как текст, снимок экрана,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816" cy="30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E8A8" w14:textId="0D01C0E0" w:rsidR="00BF44CF" w:rsidRPr="00BF44CF" w:rsidRDefault="00BF44CF" w:rsidP="00935130">
      <w:pPr>
        <w:keepNext/>
        <w:ind w:firstLine="0"/>
        <w:jc w:val="center"/>
        <w:rPr>
          <w:lang w:val="en-US"/>
        </w:rPr>
      </w:pPr>
      <w:r w:rsidRPr="00BF44CF">
        <w:rPr>
          <w:noProof/>
          <w:lang w:val="en-US"/>
        </w:rPr>
        <w:drawing>
          <wp:inline distT="0" distB="0" distL="0" distR="0" wp14:anchorId="1750FB0A" wp14:editId="6619F9DA">
            <wp:extent cx="5314950" cy="3028755"/>
            <wp:effectExtent l="0" t="0" r="0" b="635"/>
            <wp:docPr id="1995262184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62184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842" cy="30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995" w14:textId="45CA0D61" w:rsidR="00BE74A2" w:rsidRDefault="00BE74A2" w:rsidP="00BE74A2">
      <w:pPr>
        <w:pStyle w:val="1"/>
      </w:pPr>
      <w:bookmarkStart w:id="7" w:name="_Toc163242323"/>
      <w:r>
        <w:lastRenderedPageBreak/>
        <w:t>Вывод</w:t>
      </w:r>
      <w:bookmarkEnd w:id="7"/>
    </w:p>
    <w:p w14:paraId="27870B46" w14:textId="1E5E8960" w:rsidR="00722AF0" w:rsidRDefault="00722AF0" w:rsidP="00F02D1F">
      <w:r>
        <w:t xml:space="preserve">Итогом работы </w:t>
      </w:r>
      <w:r w:rsidR="00D01210">
        <w:t xml:space="preserve">стало приложение </w:t>
      </w:r>
      <w:r w:rsidR="00D01210">
        <w:rPr>
          <w:lang w:val="en-US"/>
        </w:rPr>
        <w:t>WinForms</w:t>
      </w:r>
      <w:r w:rsidR="00D01210" w:rsidRPr="00D01210">
        <w:t xml:space="preserve"> </w:t>
      </w:r>
      <w:r w:rsidR="00D01210">
        <w:t>с графическим интерфейсом, позволяющее управлять данными о книгах, дисциплинах и их взаимосвязях. Пользователь может найти данные, добавить/удалить запись.</w:t>
      </w:r>
    </w:p>
    <w:p w14:paraId="54C48FA8" w14:textId="56F15E51" w:rsidR="00D01210" w:rsidRPr="00D01210" w:rsidRDefault="00D01210" w:rsidP="00F02D1F">
      <w:r>
        <w:t xml:space="preserve">В ходе работы я воспользовался реализованным классом </w:t>
      </w:r>
      <w:r w:rsidR="00BF44CF">
        <w:rPr>
          <w:lang w:val="en-US"/>
        </w:rPr>
        <w:t>Resource</w:t>
      </w:r>
      <w:r w:rsidR="00BF44CF" w:rsidRPr="00BF44CF">
        <w:t xml:space="preserve"> </w:t>
      </w:r>
      <w:r>
        <w:t xml:space="preserve">из лабораторной работы №4, а также ознакомился с возможностями конструктора </w:t>
      </w:r>
      <w:r>
        <w:rPr>
          <w:lang w:val="en-US"/>
        </w:rPr>
        <w:t>CLI</w:t>
      </w:r>
      <w:r w:rsidRPr="00D01210">
        <w:t xml:space="preserve"> </w:t>
      </w:r>
      <w:r>
        <w:t xml:space="preserve">приложения </w:t>
      </w:r>
      <w:r>
        <w:rPr>
          <w:lang w:val="en-US"/>
        </w:rPr>
        <w:t>Visual</w:t>
      </w:r>
      <w:r w:rsidRPr="00D01210">
        <w:t xml:space="preserve"> </w:t>
      </w:r>
      <w:r>
        <w:rPr>
          <w:lang w:val="en-US"/>
        </w:rPr>
        <w:t>Studio</w:t>
      </w:r>
      <w:r>
        <w:t>, и реализовал свое приложение с графическим интерфейсом.</w:t>
      </w:r>
    </w:p>
    <w:p w14:paraId="1FB39212" w14:textId="704695BB" w:rsidR="005E3E53" w:rsidRPr="00BF44CF" w:rsidRDefault="005E3E53" w:rsidP="00BF44CF">
      <w:pPr>
        <w:pStyle w:val="a"/>
        <w:numPr>
          <w:ilvl w:val="0"/>
          <w:numId w:val="0"/>
        </w:numPr>
        <w:rPr>
          <w:lang w:val="ru-RU"/>
        </w:rPr>
      </w:pPr>
    </w:p>
    <w:sectPr w:rsidR="005E3E53" w:rsidRPr="00BF4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F4330AC"/>
    <w:multiLevelType w:val="hybridMultilevel"/>
    <w:tmpl w:val="1E2A9A46"/>
    <w:lvl w:ilvl="0" w:tplc="F30CCF72">
      <w:start w:val="1"/>
      <w:numFmt w:val="decimal"/>
      <w:suff w:val="space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02DDA"/>
    <w:multiLevelType w:val="hybridMultilevel"/>
    <w:tmpl w:val="0DB435CE"/>
    <w:lvl w:ilvl="0" w:tplc="88A45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871C16"/>
    <w:multiLevelType w:val="multilevel"/>
    <w:tmpl w:val="DBCA4E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E14165B"/>
    <w:multiLevelType w:val="hybridMultilevel"/>
    <w:tmpl w:val="A880E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7AFD1B7C"/>
    <w:multiLevelType w:val="hybridMultilevel"/>
    <w:tmpl w:val="340069D0"/>
    <w:lvl w:ilvl="0" w:tplc="A99421F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4906AD"/>
    <w:multiLevelType w:val="multilevel"/>
    <w:tmpl w:val="6DA2805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709338192">
    <w:abstractNumId w:val="4"/>
  </w:num>
  <w:num w:numId="2" w16cid:durableId="214393488">
    <w:abstractNumId w:val="11"/>
  </w:num>
  <w:num w:numId="3" w16cid:durableId="862521655">
    <w:abstractNumId w:val="0"/>
  </w:num>
  <w:num w:numId="4" w16cid:durableId="1068260544">
    <w:abstractNumId w:val="6"/>
  </w:num>
  <w:num w:numId="5" w16cid:durableId="252009724">
    <w:abstractNumId w:val="9"/>
  </w:num>
  <w:num w:numId="6" w16cid:durableId="998390428">
    <w:abstractNumId w:val="2"/>
  </w:num>
  <w:num w:numId="7" w16cid:durableId="718554864">
    <w:abstractNumId w:val="9"/>
    <w:lvlOverride w:ilvl="0">
      <w:startOverride w:val="1"/>
    </w:lvlOverride>
  </w:num>
  <w:num w:numId="8" w16cid:durableId="179900751">
    <w:abstractNumId w:val="9"/>
    <w:lvlOverride w:ilvl="0">
      <w:startOverride w:val="1"/>
    </w:lvlOverride>
  </w:num>
  <w:num w:numId="9" w16cid:durableId="973563290">
    <w:abstractNumId w:val="9"/>
    <w:lvlOverride w:ilvl="0">
      <w:startOverride w:val="1"/>
    </w:lvlOverride>
  </w:num>
  <w:num w:numId="10" w16cid:durableId="1372531272">
    <w:abstractNumId w:val="9"/>
    <w:lvlOverride w:ilvl="0">
      <w:startOverride w:val="1"/>
    </w:lvlOverride>
  </w:num>
  <w:num w:numId="11" w16cid:durableId="919943465">
    <w:abstractNumId w:val="9"/>
    <w:lvlOverride w:ilvl="0">
      <w:startOverride w:val="1"/>
    </w:lvlOverride>
  </w:num>
  <w:num w:numId="12" w16cid:durableId="1260748116">
    <w:abstractNumId w:val="9"/>
    <w:lvlOverride w:ilvl="0">
      <w:startOverride w:val="1"/>
    </w:lvlOverride>
  </w:num>
  <w:num w:numId="13" w16cid:durableId="621501147">
    <w:abstractNumId w:val="9"/>
    <w:lvlOverride w:ilvl="0">
      <w:startOverride w:val="1"/>
    </w:lvlOverride>
  </w:num>
  <w:num w:numId="14" w16cid:durableId="275644515">
    <w:abstractNumId w:val="9"/>
    <w:lvlOverride w:ilvl="0">
      <w:startOverride w:val="1"/>
    </w:lvlOverride>
  </w:num>
  <w:num w:numId="15" w16cid:durableId="1965652289">
    <w:abstractNumId w:val="9"/>
    <w:lvlOverride w:ilvl="0">
      <w:startOverride w:val="1"/>
    </w:lvlOverride>
  </w:num>
  <w:num w:numId="16" w16cid:durableId="1090082345">
    <w:abstractNumId w:val="9"/>
    <w:lvlOverride w:ilvl="0">
      <w:startOverride w:val="1"/>
    </w:lvlOverride>
  </w:num>
  <w:num w:numId="17" w16cid:durableId="1360164615">
    <w:abstractNumId w:val="9"/>
    <w:lvlOverride w:ilvl="0">
      <w:startOverride w:val="1"/>
    </w:lvlOverride>
  </w:num>
  <w:num w:numId="18" w16cid:durableId="1065030142">
    <w:abstractNumId w:val="10"/>
  </w:num>
  <w:num w:numId="19" w16cid:durableId="1138689446">
    <w:abstractNumId w:val="1"/>
  </w:num>
  <w:num w:numId="20" w16cid:durableId="1073116963">
    <w:abstractNumId w:val="7"/>
  </w:num>
  <w:num w:numId="21" w16cid:durableId="550044677">
    <w:abstractNumId w:val="9"/>
    <w:lvlOverride w:ilvl="0">
      <w:startOverride w:val="1"/>
    </w:lvlOverride>
  </w:num>
  <w:num w:numId="22" w16cid:durableId="1461876315">
    <w:abstractNumId w:val="5"/>
  </w:num>
  <w:num w:numId="23" w16cid:durableId="1266426907">
    <w:abstractNumId w:val="8"/>
  </w:num>
  <w:num w:numId="24" w16cid:durableId="1922910271">
    <w:abstractNumId w:val="3"/>
  </w:num>
  <w:num w:numId="25" w16cid:durableId="1384983248">
    <w:abstractNumId w:val="9"/>
    <w:lvlOverride w:ilvl="0">
      <w:startOverride w:val="1"/>
    </w:lvlOverride>
  </w:num>
  <w:num w:numId="26" w16cid:durableId="318966025">
    <w:abstractNumId w:val="9"/>
    <w:lvlOverride w:ilvl="0">
      <w:startOverride w:val="1"/>
    </w:lvlOverride>
  </w:num>
  <w:num w:numId="27" w16cid:durableId="1797676534">
    <w:abstractNumId w:val="12"/>
  </w:num>
  <w:num w:numId="28" w16cid:durableId="1153907367">
    <w:abstractNumId w:val="13"/>
  </w:num>
  <w:num w:numId="29" w16cid:durableId="1447382082">
    <w:abstractNumId w:val="9"/>
    <w:lvlOverride w:ilvl="0">
      <w:startOverride w:val="1"/>
    </w:lvlOverride>
  </w:num>
  <w:num w:numId="30" w16cid:durableId="512309109">
    <w:abstractNumId w:val="9"/>
    <w:lvlOverride w:ilvl="0">
      <w:startOverride w:val="1"/>
    </w:lvlOverride>
  </w:num>
  <w:num w:numId="31" w16cid:durableId="936786484">
    <w:abstractNumId w:val="9"/>
    <w:lvlOverride w:ilvl="0">
      <w:startOverride w:val="1"/>
    </w:lvlOverride>
  </w:num>
  <w:num w:numId="32" w16cid:durableId="157885845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F"/>
    <w:rsid w:val="00065099"/>
    <w:rsid w:val="00092E4B"/>
    <w:rsid w:val="0012683E"/>
    <w:rsid w:val="001400F2"/>
    <w:rsid w:val="001470E8"/>
    <w:rsid w:val="00173372"/>
    <w:rsid w:val="001821C2"/>
    <w:rsid w:val="00185668"/>
    <w:rsid w:val="00194EB0"/>
    <w:rsid w:val="001A70BE"/>
    <w:rsid w:val="001B5EE2"/>
    <w:rsid w:val="001D4997"/>
    <w:rsid w:val="002709BC"/>
    <w:rsid w:val="002C374E"/>
    <w:rsid w:val="003002BA"/>
    <w:rsid w:val="00324FFA"/>
    <w:rsid w:val="003366B1"/>
    <w:rsid w:val="00340E0A"/>
    <w:rsid w:val="00341470"/>
    <w:rsid w:val="00357893"/>
    <w:rsid w:val="003B0423"/>
    <w:rsid w:val="003E60CB"/>
    <w:rsid w:val="004262DF"/>
    <w:rsid w:val="0048071E"/>
    <w:rsid w:val="004F5A86"/>
    <w:rsid w:val="00580910"/>
    <w:rsid w:val="005B418F"/>
    <w:rsid w:val="005D77DE"/>
    <w:rsid w:val="005E3E53"/>
    <w:rsid w:val="00623056"/>
    <w:rsid w:val="006D01BA"/>
    <w:rsid w:val="00722AF0"/>
    <w:rsid w:val="00737E5B"/>
    <w:rsid w:val="00764876"/>
    <w:rsid w:val="00767631"/>
    <w:rsid w:val="0078670A"/>
    <w:rsid w:val="007A6A51"/>
    <w:rsid w:val="007B5CCC"/>
    <w:rsid w:val="008174F4"/>
    <w:rsid w:val="00824664"/>
    <w:rsid w:val="008B4352"/>
    <w:rsid w:val="008D7C36"/>
    <w:rsid w:val="008F0ADB"/>
    <w:rsid w:val="009062A0"/>
    <w:rsid w:val="00916ABF"/>
    <w:rsid w:val="00935130"/>
    <w:rsid w:val="00943D9E"/>
    <w:rsid w:val="009824C4"/>
    <w:rsid w:val="00984FC9"/>
    <w:rsid w:val="009853BB"/>
    <w:rsid w:val="00990EF1"/>
    <w:rsid w:val="00995145"/>
    <w:rsid w:val="009A768B"/>
    <w:rsid w:val="009E5F26"/>
    <w:rsid w:val="00A47CB1"/>
    <w:rsid w:val="00A623E1"/>
    <w:rsid w:val="00B16BBB"/>
    <w:rsid w:val="00B323C9"/>
    <w:rsid w:val="00B434EA"/>
    <w:rsid w:val="00BA29AF"/>
    <w:rsid w:val="00BA2C08"/>
    <w:rsid w:val="00BA363B"/>
    <w:rsid w:val="00BE74A2"/>
    <w:rsid w:val="00BF1E80"/>
    <w:rsid w:val="00BF44CF"/>
    <w:rsid w:val="00C02448"/>
    <w:rsid w:val="00C1325E"/>
    <w:rsid w:val="00C26556"/>
    <w:rsid w:val="00C731A5"/>
    <w:rsid w:val="00CD52AF"/>
    <w:rsid w:val="00D01210"/>
    <w:rsid w:val="00D02C31"/>
    <w:rsid w:val="00D038DB"/>
    <w:rsid w:val="00D376B1"/>
    <w:rsid w:val="00D414E3"/>
    <w:rsid w:val="00D71654"/>
    <w:rsid w:val="00DA3F07"/>
    <w:rsid w:val="00DE6143"/>
    <w:rsid w:val="00DF3986"/>
    <w:rsid w:val="00E01A02"/>
    <w:rsid w:val="00E53AAA"/>
    <w:rsid w:val="00E73E86"/>
    <w:rsid w:val="00EB1F58"/>
    <w:rsid w:val="00EB44B5"/>
    <w:rsid w:val="00F02D1F"/>
    <w:rsid w:val="00F25B6D"/>
    <w:rsid w:val="00F437DB"/>
    <w:rsid w:val="00F655E1"/>
    <w:rsid w:val="00F7018B"/>
    <w:rsid w:val="00F72EDC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1"/>
    <w:uiPriority w:val="99"/>
    <w:semiHidden/>
    <w:rsid w:val="00916A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497</TotalTime>
  <Pages>7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Цыбко Владимир Дмитриевич</cp:lastModifiedBy>
  <cp:revision>74</cp:revision>
  <dcterms:created xsi:type="dcterms:W3CDTF">2023-11-21T15:02:00Z</dcterms:created>
  <dcterms:modified xsi:type="dcterms:W3CDTF">2024-06-08T04:49:00Z</dcterms:modified>
</cp:coreProperties>
</file>